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C5C7" w14:textId="205E4BE8" w:rsidR="00015F40" w:rsidRDefault="000426E1">
      <w:pPr>
        <w:sectPr w:rsidR="00015F40" w:rsidSect="00232027">
          <w:headerReference w:type="defaul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4E23C4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4E80E" wp14:editId="26B2B9A3">
                <wp:simplePos x="0" y="0"/>
                <wp:positionH relativeFrom="column">
                  <wp:posOffset>1044575</wp:posOffset>
                </wp:positionH>
                <wp:positionV relativeFrom="paragraph">
                  <wp:posOffset>2843530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1209106396"/>
                              <w:placeholder>
                                <w:docPart w:val="4F31B1F4E96F4E9892460375EC5C199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81377F6" w14:textId="4D48D20B" w:rsidR="004E23C4" w:rsidRPr="004E23C4" w:rsidRDefault="00C2319D" w:rsidP="004E23C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Unidad de Control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4E80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82.25pt;margin-top:223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" filled="f" stroked="f">
                <v:textbox style="mso-fit-shape-to-text: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Título"/>
                        <w:tag w:val=""/>
                        <w:id w:val="-1209106396"/>
                        <w:placeholder>
                          <w:docPart w:val="4F31B1F4E96F4E9892460375EC5C199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81377F6" w14:textId="4D48D20B" w:rsidR="004E23C4" w:rsidRPr="004E23C4" w:rsidRDefault="00C2319D" w:rsidP="004E23C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Unidad de Control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232027">
        <w:rPr>
          <w:i/>
          <w:iCs/>
          <w:smallCaps/>
          <w:noProof/>
          <w:color w:val="1CC6AE" w:themeColor="text2"/>
          <w:spacing w:val="5"/>
          <w:lang w:eastAsia="ko-K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2B9E76" wp14:editId="45E6EEB1">
                <wp:simplePos x="0" y="0"/>
                <wp:positionH relativeFrom="margin">
                  <wp:align>center</wp:align>
                </wp:positionH>
                <wp:positionV relativeFrom="margin">
                  <wp:posOffset>-290195</wp:posOffset>
                </wp:positionV>
                <wp:extent cx="6828155" cy="1565275"/>
                <wp:effectExtent l="0" t="0" r="0" b="0"/>
                <wp:wrapSquare wrapText="bothSides"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8155" cy="1565275"/>
                          <a:chOff x="0" y="0"/>
                          <a:chExt cx="6828246" cy="1565910"/>
                        </a:xfrm>
                      </wpg:grpSpPr>
                      <pic:pic xmlns:pic="http://schemas.openxmlformats.org/drawingml/2006/picture">
                        <pic:nvPicPr>
                          <pic:cNvPr id="82" name="Imagen 82" descr="Resultado de imagen para instituto politecnico nacional escudo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Imagen 81" descr="Resultado de imagen para escuela superior de computo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000000">
                                  <a:alpha val="0"/>
                                </a:srgbClr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1086" y="222068"/>
                            <a:ext cx="1407160" cy="97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uadro de texto 4"/>
                        <wps:cNvSpPr txBox="1"/>
                        <wps:spPr>
                          <a:xfrm>
                            <a:off x="2013247" y="919236"/>
                            <a:ext cx="2390807" cy="399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CFB17C" w14:textId="77777777" w:rsidR="00015F40" w:rsidRPr="004E23C4" w:rsidRDefault="00015F40" w:rsidP="00015F40">
                              <w:pPr>
                                <w:rPr>
                                  <w:b/>
                                  <w:bCs/>
                                  <w:color w:val="4DBA9F" w:themeColor="text1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E23C4">
                                <w:rPr>
                                  <w:b/>
                                  <w:bCs/>
                                  <w:color w:val="4DBA9F" w:themeColor="text1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Introducción a los microcontroladores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496472" y="395379"/>
                            <a:ext cx="3493182" cy="5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A68A1CA" w14:textId="77777777" w:rsidR="00015F40" w:rsidRPr="00015F40" w:rsidRDefault="00015F40" w:rsidP="00015F40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15F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INSTITUTO POLITÉCNICO NACIONAL</w:t>
                              </w:r>
                            </w:p>
                            <w:p w14:paraId="4B13AA62" w14:textId="77777777" w:rsidR="00015F40" w:rsidRPr="00015F40" w:rsidRDefault="00015F40" w:rsidP="00015F40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15F4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B9E76" id="Grupo 29" o:spid="_x0000_s1027" style="position:absolute;margin-left:0;margin-top:-22.85pt;width:537.65pt;height:123.25pt;z-index:251661312;mso-position-horizontal:center;mso-position-horizontal-relative:margin;mso-position-vertical-relative:margin;mso-height-relative:margin" coordsize="68282,15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2" o:spid="_x0000_s1028" type="#_x0000_t75" alt="Resultado de imagen para instituto politecnico nacional escudo" style="position:absolute;width:11677;height:15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">
                  <v:imagedata r:id="rId10" o:title="Resultado de imagen para instituto politecnico nacional escudo"/>
                </v:shape>
                <v:shape id="Imagen 81" o:spid="_x0000_s1029" type="#_x0000_t75" alt="Resultado de imagen para escuela superior de computo" style="position:absolute;left:54210;top:2220;width:14072;height:9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">
                  <v:imagedata r:id="rId11" o:title="Resultado de imagen para escuela superior de computo" chromakey="black"/>
                </v:shape>
                <v:shape id="Cuadro de texto 4" o:spid="_x0000_s1030" type="#_x0000_t202" style="position:absolute;left:20132;top:9192;width:23908;height:39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08CFB17C" w14:textId="77777777" w:rsidR="00015F40" w:rsidRPr="004E23C4" w:rsidRDefault="00015F40" w:rsidP="00015F40">
                        <w:pPr>
                          <w:rPr>
                            <w:b/>
                            <w:bCs/>
                            <w:color w:val="4DBA9F" w:themeColor="text1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E23C4">
                          <w:rPr>
                            <w:b/>
                            <w:bCs/>
                            <w:color w:val="4DBA9F" w:themeColor="text1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Introducción a los microcontroladores  </w:t>
                        </w:r>
                      </w:p>
                    </w:txbxContent>
                  </v:textbox>
                </v:shape>
                <v:shape id="Cuadro de texto 7" o:spid="_x0000_s1031" type="#_x0000_t202" style="position:absolute;left:14964;top:3953;width:34932;height:50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6A68A1CA" w14:textId="77777777" w:rsidR="00015F40" w:rsidRPr="00015F40" w:rsidRDefault="00015F40" w:rsidP="00015F40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15F40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INSTITUTO POLITÉCNICO NACIONAL</w:t>
                        </w:r>
                      </w:p>
                      <w:p w14:paraId="4B13AA62" w14:textId="77777777" w:rsidR="00015F40" w:rsidRPr="00015F40" w:rsidRDefault="00015F40" w:rsidP="00015F40">
                        <w:pPr>
                          <w:pStyle w:val="Sinespaciad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15F40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ESCUELA SUPERIOR DE CÓMPUTO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E23C4" w:rsidRPr="004E23C4">
        <w:rPr>
          <w:rFonts w:ascii="Times New Roman" w:eastAsia="Malgun Gothic" w:hAnsi="Times New Roman" w:cs="Times New Roman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01D07D" wp14:editId="28A83E47">
                <wp:simplePos x="0" y="0"/>
                <wp:positionH relativeFrom="margin">
                  <wp:posOffset>-495300</wp:posOffset>
                </wp:positionH>
                <wp:positionV relativeFrom="paragraph">
                  <wp:posOffset>5474970</wp:posOffset>
                </wp:positionV>
                <wp:extent cx="2992755" cy="116776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755" cy="116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90C8F9" w14:textId="77777777" w:rsidR="004E23C4" w:rsidRPr="004E23C4" w:rsidRDefault="004E23C4" w:rsidP="004E23C4">
                            <w:pPr>
                              <w:pStyle w:val="Ttulo3"/>
                              <w:ind w:firstLine="713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23C4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 M. en C. Víctor Hugo García Ortega</w:t>
                            </w:r>
                          </w:p>
                          <w:p w14:paraId="607AD717" w14:textId="2361F876" w:rsidR="004E23C4" w:rsidRDefault="004E23C4" w:rsidP="004E23C4">
                            <w:pPr>
                              <w:pStyle w:val="Ttulo3"/>
                              <w:ind w:firstLine="713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ALUMNA</w:t>
                            </w:r>
                            <w:r w:rsidRPr="004E23C4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Autor"/>
                                <w:tag w:val=""/>
                                <w:id w:val="7147408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426E1">
                                  <w:rPr>
                                    <w:rFonts w:ascii="Times New Roman" w:hAnsi="Times New Roman" w:cs="Times New Roman"/>
                                    <w:color w:val="000000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Equipo 6</w:t>
                                </w:r>
                              </w:sdtContent>
                            </w:sdt>
                          </w:p>
                          <w:p w14:paraId="639A7701" w14:textId="77777777" w:rsidR="004E23C4" w:rsidRPr="004E23C4" w:rsidRDefault="004E23C4" w:rsidP="004E23C4">
                            <w:pPr>
                              <w:pStyle w:val="Ttulo3"/>
                              <w:ind w:firstLine="713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23C4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RUPO</w:t>
                            </w:r>
                            <w:r w:rsidRPr="004E23C4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3CV19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1D07D" id="Cuadro de texto 3" o:spid="_x0000_s1032" type="#_x0000_t202" style="position:absolute;margin-left:-39pt;margin-top:431.1pt;width:235.65pt;height:91.95pt;z-index:2516674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" filled="f" stroked="f">
                <v:textbox style="mso-fit-shape-to-text:t">
                  <w:txbxContent>
                    <w:p w14:paraId="2F90C8F9" w14:textId="77777777" w:rsidR="004E23C4" w:rsidRPr="004E23C4" w:rsidRDefault="004E23C4" w:rsidP="004E23C4">
                      <w:pPr>
                        <w:pStyle w:val="Ttulo3"/>
                        <w:ind w:firstLine="713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23C4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 M. en C. Víctor Hugo García Ortega</w:t>
                      </w:r>
                    </w:p>
                    <w:p w14:paraId="607AD717" w14:textId="2361F876" w:rsidR="004E23C4" w:rsidRDefault="004E23C4" w:rsidP="004E23C4">
                      <w:pPr>
                        <w:pStyle w:val="Ttulo3"/>
                        <w:ind w:firstLine="713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ALUMNA</w:t>
                      </w:r>
                      <w:r w:rsidRPr="004E23C4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Autor"/>
                          <w:tag w:val=""/>
                          <w:id w:val="7147408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0426E1">
                            <w:rPr>
                              <w:rFonts w:ascii="Times New Roman" w:hAnsi="Times New Roman" w:cs="Times New Roman"/>
                              <w:color w:val="000000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Equipo 6</w:t>
                          </w:r>
                        </w:sdtContent>
                      </w:sdt>
                    </w:p>
                    <w:p w14:paraId="639A7701" w14:textId="77777777" w:rsidR="004E23C4" w:rsidRPr="004E23C4" w:rsidRDefault="004E23C4" w:rsidP="004E23C4">
                      <w:pPr>
                        <w:pStyle w:val="Ttulo3"/>
                        <w:ind w:firstLine="713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23C4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RUPO</w:t>
                      </w:r>
                      <w:r w:rsidRPr="004E23C4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3CV19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3C4" w:rsidRPr="004E23C4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9EEBA" wp14:editId="4FF8339B">
                <wp:simplePos x="0" y="0"/>
                <wp:positionH relativeFrom="column">
                  <wp:posOffset>1152525</wp:posOffset>
                </wp:positionH>
                <wp:positionV relativeFrom="paragraph">
                  <wp:posOffset>2169795</wp:posOffset>
                </wp:positionV>
                <wp:extent cx="1828800" cy="1828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96C40F" w14:textId="77777777" w:rsidR="004E23C4" w:rsidRPr="004E23C4" w:rsidRDefault="004E23C4" w:rsidP="004E23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9EEBA" id="Cuadro de texto 10" o:spid="_x0000_s1033" type="#_x0000_t202" style="position:absolute;margin-left:90.75pt;margin-top:170.8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" filled="f" stroked="f">
                <v:textbox style="mso-fit-shape-to-text:t">
                  <w:txbxContent>
                    <w:p w14:paraId="6496C40F" w14:textId="77777777" w:rsidR="004E23C4" w:rsidRPr="004E23C4" w:rsidRDefault="004E23C4" w:rsidP="004E23C4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1</w:t>
                      </w:r>
                    </w:p>
                  </w:txbxContent>
                </v:textbox>
              </v:shape>
            </w:pict>
          </mc:Fallback>
        </mc:AlternateContent>
      </w:r>
      <w:r w:rsidR="00015F40">
        <w:rPr>
          <w:i/>
          <w:iCs/>
          <w:smallCaps/>
          <w:noProof/>
          <w:color w:val="1CC6AE" w:themeColor="text2"/>
          <w:spacing w:val="5"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E09992" wp14:editId="66707531">
                <wp:simplePos x="0" y="0"/>
                <wp:positionH relativeFrom="page">
                  <wp:posOffset>6181725</wp:posOffset>
                </wp:positionH>
                <wp:positionV relativeFrom="page">
                  <wp:posOffset>-319405</wp:posOffset>
                </wp:positionV>
                <wp:extent cx="1773903" cy="10873740"/>
                <wp:effectExtent l="0" t="0" r="17145" b="2286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3903" cy="10873740"/>
                          <a:chOff x="0" y="-175276"/>
                          <a:chExt cx="1774293" cy="10873756"/>
                        </a:xfrm>
                        <a:solidFill>
                          <a:srgbClr val="B9E3FF"/>
                        </a:solidFill>
                      </wpg:grpSpPr>
                      <wpg:grpSp>
                        <wpg:cNvPr id="12" name="Group 77"/>
                        <wpg:cNvGrpSpPr>
                          <a:grpSpLocks/>
                        </wpg:cNvGrpSpPr>
                        <wpg:grpSpPr bwMode="auto">
                          <a:xfrm>
                            <a:off x="308919" y="-175276"/>
                            <a:ext cx="1465374" cy="10873756"/>
                            <a:chOff x="6022" y="8571"/>
                            <a:chExt cx="2310" cy="16378"/>
                          </a:xfrm>
                          <a:grpFill/>
                        </wpg:grpSpPr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7" y="8571"/>
                              <a:ext cx="1512" cy="16114"/>
                            </a:xfrm>
                            <a:prstGeom prst="rect">
                              <a:avLst/>
                            </a:prstGeom>
                            <a:solidFill>
                              <a:schemeClr val="dk1">
                                <a:alpha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59" y="883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0000"/>
                                  <a:lumOff val="4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2" y="8835"/>
                              <a:ext cx="0" cy="1611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0000"/>
                                  <a:lumOff val="4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AutoShap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7" y="883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0000"/>
                                  <a:lumOff val="4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2" y="8835"/>
                              <a:ext cx="0" cy="161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0000"/>
                                  <a:lumOff val="4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0" y="7945394"/>
                            <a:ext cx="1101885" cy="1071218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solidFill>
                              <a:schemeClr val="tx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85"/>
                        <wps:cNvSpPr>
                          <a:spLocks noChangeArrowheads="1"/>
                        </wps:cNvSpPr>
                        <wps:spPr bwMode="auto">
                          <a:xfrm flipH="1">
                            <a:off x="259492" y="9378778"/>
                            <a:ext cx="188405" cy="192400"/>
                          </a:xfrm>
                          <a:prstGeom prst="ellipse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solidFill>
                              <a:schemeClr val="tx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B8006" id="Grupo 8" o:spid="_x0000_s1026" style="position:absolute;margin-left:486.75pt;margin-top:-25.15pt;width:139.7pt;height:856.2pt;z-index:251659264;mso-position-horizontal-relative:page;mso-position-vertical-relative:page;mso-width-relative:margin;mso-height-relative:margin" coordorigin=",-1752" coordsize="17742,108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">
                <v:group id="Group 77" o:spid="_x0000_s1027" style="position:absolute;left:3089;top:-1752;width:14653;height:108736" coordorigin="6022,8571" coordsize="2310,1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78" o:spid="_x0000_s1028" style="position:absolute;left:6737;top:8571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" fillcolor="#4dba9f [3200]" strokecolor="#94d5c5 [1949]">
                    <v:fill opacity="32896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" strokecolor="#94d5c5 [1949]" strokeweight=".5pt">
                    <v:stroke joinstyle="miter"/>
                  </v:shape>
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" strokecolor="#94d5c5 [1949]" strokeweight=".5pt">
                    <v:stroke joinstyle="miter"/>
                  </v:shape>
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" strokecolor="#94d5c5 [1949]" strokeweight=".5pt">
                    <v:stroke joinstyle="miter"/>
                  </v:shape>
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" strokecolor="#94d5c5 [1949]" strokeweight=".5pt">
                    <v:stroke joinstyle="miter"/>
                  </v:shape>
                </v:group>
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" fillcolor="#4dba9f [3200]" strokecolor="#94d5c5 [1949]">
                  <v:fill opacity="32896f"/>
                </v:oval>
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" fillcolor="#4dba9f [3200]" strokecolor="#94d5c5 [1949]">
                  <v:fill opacity="32896f"/>
                </v:oval>
                <w10:wrap anchorx="page" anchory="page"/>
              </v:group>
            </w:pict>
          </mc:Fallback>
        </mc:AlternateContent>
      </w:r>
    </w:p>
    <w:p w14:paraId="70C2217B" w14:textId="5F42B21C" w:rsidR="00015F40" w:rsidRPr="00E52CB8" w:rsidRDefault="00C2319D">
      <w:pPr>
        <w:rPr>
          <w:rFonts w:ascii="Arial" w:hAnsi="Arial" w:cs="Arial"/>
          <w:b/>
          <w:bCs/>
          <w:color w:val="0F5F57" w:themeColor="accent2"/>
          <w:sz w:val="28"/>
          <w:szCs w:val="28"/>
        </w:rPr>
      </w:pPr>
      <w:r w:rsidRPr="00C2319D">
        <w:rPr>
          <w:rFonts w:ascii="Arial" w:hAnsi="Arial" w:cs="Arial"/>
          <w:b/>
          <w:bCs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D928AC3" wp14:editId="1CB7BA49">
            <wp:simplePos x="0" y="0"/>
            <wp:positionH relativeFrom="margin">
              <wp:align>center</wp:align>
            </wp:positionH>
            <wp:positionV relativeFrom="margin">
              <wp:posOffset>247650</wp:posOffset>
            </wp:positionV>
            <wp:extent cx="7193927" cy="3162300"/>
            <wp:effectExtent l="0" t="0" r="6985" b="0"/>
            <wp:wrapTopAndBottom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92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6E1" w:rsidRPr="00E52CB8">
        <w:rPr>
          <w:rFonts w:ascii="Arial" w:hAnsi="Arial" w:cs="Arial"/>
          <w:b/>
          <w:bCs/>
          <w:color w:val="0F5F57" w:themeColor="accent2"/>
          <w:sz w:val="28"/>
          <w:szCs w:val="28"/>
        </w:rPr>
        <w:t>Simulación</w:t>
      </w:r>
      <w:r w:rsidR="00A56B02" w:rsidRPr="00E52CB8">
        <w:rPr>
          <w:rFonts w:ascii="Arial" w:hAnsi="Arial" w:cs="Arial"/>
          <w:b/>
          <w:bCs/>
          <w:color w:val="0F5F57" w:themeColor="accent2"/>
          <w:sz w:val="28"/>
          <w:szCs w:val="28"/>
        </w:rPr>
        <w:t>:</w:t>
      </w:r>
    </w:p>
    <w:p w14:paraId="3DAAB5E0" w14:textId="0412C600" w:rsidR="00A56B02" w:rsidRDefault="00A56B02">
      <w:pPr>
        <w:rPr>
          <w:rFonts w:ascii="Arial" w:hAnsi="Arial" w:cs="Arial"/>
          <w:b/>
          <w:bCs/>
          <w:sz w:val="28"/>
          <w:szCs w:val="28"/>
        </w:rPr>
      </w:pPr>
    </w:p>
    <w:p w14:paraId="568A330A" w14:textId="5C3EB2E4" w:rsidR="000426E1" w:rsidRPr="00E52CB8" w:rsidRDefault="00A56B02">
      <w:pPr>
        <w:rPr>
          <w:rFonts w:ascii="Arial" w:hAnsi="Arial" w:cs="Arial"/>
          <w:b/>
          <w:bCs/>
          <w:color w:val="0F5F57" w:themeColor="accent2"/>
          <w:sz w:val="28"/>
          <w:szCs w:val="28"/>
        </w:rPr>
      </w:pPr>
      <w:r w:rsidRPr="00E52CB8">
        <w:rPr>
          <w:rFonts w:ascii="Arial" w:hAnsi="Arial" w:cs="Arial"/>
          <w:b/>
          <w:bCs/>
          <w:color w:val="0F5F57" w:themeColor="accent2"/>
          <w:sz w:val="28"/>
          <w:szCs w:val="28"/>
        </w:rPr>
        <w:t>Tabla de resultados: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56B02" w14:paraId="61ABDFB8" w14:textId="77777777" w:rsidTr="00A56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8DBFBF2" w14:textId="402885E7" w:rsidR="00A56B02" w:rsidRPr="00A56B02" w:rsidRDefault="00A56B02" w:rsidP="00A56B02">
            <w:pPr>
              <w:jc w:val="center"/>
              <w:rPr>
                <w:rFonts w:ascii="Arial" w:hAnsi="Arial" w:cs="Arial"/>
                <w:color w:val="F8F8F8"/>
                <w:sz w:val="28"/>
                <w:szCs w:val="28"/>
              </w:rPr>
            </w:pPr>
            <w:r w:rsidRPr="00A56B02">
              <w:rPr>
                <w:rFonts w:ascii="Arial" w:hAnsi="Arial" w:cs="Arial"/>
                <w:color w:val="F8F8F8"/>
                <w:sz w:val="28"/>
                <w:szCs w:val="28"/>
              </w:rPr>
              <w:t>Recurso</w:t>
            </w:r>
          </w:p>
        </w:tc>
        <w:tc>
          <w:tcPr>
            <w:tcW w:w="2207" w:type="dxa"/>
            <w:vAlign w:val="center"/>
          </w:tcPr>
          <w:p w14:paraId="6A5D4B67" w14:textId="6DA5C070" w:rsidR="00A56B02" w:rsidRPr="00A56B02" w:rsidRDefault="00A56B02" w:rsidP="00A56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8F8F8"/>
                <w:sz w:val="28"/>
                <w:szCs w:val="28"/>
              </w:rPr>
            </w:pPr>
            <w:r w:rsidRPr="00A56B02">
              <w:rPr>
                <w:rFonts w:ascii="Arial" w:hAnsi="Arial" w:cs="Arial"/>
                <w:color w:val="F8F8F8"/>
                <w:sz w:val="28"/>
                <w:szCs w:val="28"/>
              </w:rPr>
              <w:t>Usado</w:t>
            </w:r>
          </w:p>
        </w:tc>
        <w:tc>
          <w:tcPr>
            <w:tcW w:w="2207" w:type="dxa"/>
            <w:vAlign w:val="center"/>
          </w:tcPr>
          <w:p w14:paraId="18229C1E" w14:textId="0AD47A82" w:rsidR="00A56B02" w:rsidRPr="00A56B02" w:rsidRDefault="00A56B02" w:rsidP="00A56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8F8F8"/>
                <w:sz w:val="28"/>
                <w:szCs w:val="28"/>
              </w:rPr>
            </w:pPr>
            <w:r w:rsidRPr="00A56B02">
              <w:rPr>
                <w:rFonts w:ascii="Arial" w:hAnsi="Arial" w:cs="Arial"/>
                <w:color w:val="F8F8F8"/>
                <w:sz w:val="28"/>
                <w:szCs w:val="28"/>
              </w:rPr>
              <w:t>Disponible</w:t>
            </w:r>
          </w:p>
        </w:tc>
        <w:tc>
          <w:tcPr>
            <w:tcW w:w="2207" w:type="dxa"/>
            <w:vAlign w:val="center"/>
          </w:tcPr>
          <w:p w14:paraId="02CBDB62" w14:textId="7938D219" w:rsidR="00A56B02" w:rsidRPr="00A56B02" w:rsidRDefault="00A56B02" w:rsidP="00A56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8F8F8"/>
                <w:sz w:val="28"/>
                <w:szCs w:val="28"/>
              </w:rPr>
            </w:pPr>
            <w:r w:rsidRPr="00A56B02">
              <w:rPr>
                <w:rFonts w:ascii="Arial" w:hAnsi="Arial" w:cs="Arial"/>
                <w:color w:val="F8F8F8"/>
                <w:sz w:val="28"/>
                <w:szCs w:val="28"/>
              </w:rPr>
              <w:t>Porcentaje utilizado</w:t>
            </w:r>
          </w:p>
        </w:tc>
      </w:tr>
      <w:tr w:rsidR="00A56B02" w14:paraId="5795A76F" w14:textId="77777777" w:rsidTr="001E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B27AA1" w14:textId="6072B383" w:rsidR="00A56B02" w:rsidRPr="00E52CB8" w:rsidRDefault="00A56B0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No. </w:t>
            </w:r>
            <w:proofErr w:type="spellStart"/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LUT’s</w:t>
            </w:r>
            <w:proofErr w:type="spellEnd"/>
          </w:p>
        </w:tc>
        <w:tc>
          <w:tcPr>
            <w:tcW w:w="2207" w:type="dxa"/>
            <w:vAlign w:val="center"/>
          </w:tcPr>
          <w:p w14:paraId="6F17225D" w14:textId="10108CC9" w:rsidR="00A56B02" w:rsidRPr="001E5AC3" w:rsidRDefault="00493F70" w:rsidP="001E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62FA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07" w:type="dxa"/>
            <w:vAlign w:val="center"/>
          </w:tcPr>
          <w:p w14:paraId="658E4C9C" w14:textId="42884ADD" w:rsidR="00A56B02" w:rsidRPr="001E5AC3" w:rsidRDefault="00FF7178" w:rsidP="001E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AC3">
              <w:rPr>
                <w:rFonts w:ascii="Arial" w:hAnsi="Arial" w:cs="Arial"/>
                <w:sz w:val="24"/>
                <w:szCs w:val="24"/>
              </w:rPr>
              <w:t>63,400</w:t>
            </w:r>
          </w:p>
        </w:tc>
        <w:tc>
          <w:tcPr>
            <w:tcW w:w="2207" w:type="dxa"/>
            <w:vAlign w:val="center"/>
          </w:tcPr>
          <w:p w14:paraId="1F1DDC35" w14:textId="20E2E564" w:rsidR="00A56B02" w:rsidRPr="001E5AC3" w:rsidRDefault="00FF7178" w:rsidP="001E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AC3">
              <w:rPr>
                <w:rFonts w:ascii="Arial" w:hAnsi="Arial" w:cs="Arial"/>
                <w:sz w:val="24"/>
                <w:szCs w:val="24"/>
              </w:rPr>
              <w:t>0.0</w:t>
            </w:r>
            <w:r w:rsidR="00D62FA9">
              <w:rPr>
                <w:rFonts w:ascii="Arial" w:hAnsi="Arial" w:cs="Arial"/>
                <w:sz w:val="24"/>
                <w:szCs w:val="24"/>
              </w:rPr>
              <w:t>3</w:t>
            </w:r>
            <w:r w:rsidRPr="001E5AC3">
              <w:rPr>
                <w:rFonts w:ascii="Arial" w:hAnsi="Arial" w:cs="Arial"/>
                <w:sz w:val="24"/>
                <w:szCs w:val="24"/>
              </w:rPr>
              <w:t xml:space="preserve"> %</w:t>
            </w:r>
          </w:p>
        </w:tc>
      </w:tr>
      <w:tr w:rsidR="00A56B02" w14:paraId="543F76C7" w14:textId="77777777" w:rsidTr="001E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45206C" w14:textId="5999F8A4" w:rsidR="00A56B02" w:rsidRPr="00E52CB8" w:rsidRDefault="00A56B0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No. </w:t>
            </w:r>
            <w:proofErr w:type="spellStart"/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FF’s</w:t>
            </w:r>
            <w:proofErr w:type="spellEnd"/>
          </w:p>
        </w:tc>
        <w:tc>
          <w:tcPr>
            <w:tcW w:w="2207" w:type="dxa"/>
            <w:vAlign w:val="center"/>
          </w:tcPr>
          <w:p w14:paraId="2DF99392" w14:textId="44C09E97" w:rsidR="00A56B02" w:rsidRPr="001E5AC3" w:rsidRDefault="00D62FA9" w:rsidP="001E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7" w:type="dxa"/>
            <w:vAlign w:val="center"/>
          </w:tcPr>
          <w:p w14:paraId="5A9F14B0" w14:textId="46D59AEF" w:rsidR="00A56B02" w:rsidRPr="001E5AC3" w:rsidRDefault="005243DC" w:rsidP="001E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126,800</w:t>
            </w:r>
          </w:p>
        </w:tc>
        <w:tc>
          <w:tcPr>
            <w:tcW w:w="2207" w:type="dxa"/>
            <w:vAlign w:val="center"/>
          </w:tcPr>
          <w:p w14:paraId="23E99D2C" w14:textId="4A4B7DE4" w:rsidR="00A56B02" w:rsidRPr="001E5AC3" w:rsidRDefault="00DD6A83" w:rsidP="001E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</w:t>
            </w:r>
            <w:r w:rsidR="00D62FA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%</w:t>
            </w:r>
          </w:p>
        </w:tc>
      </w:tr>
      <w:tr w:rsidR="00A56B02" w14:paraId="432B8166" w14:textId="77777777" w:rsidTr="001E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BC894F" w14:textId="627B0EC3" w:rsidR="00A56B02" w:rsidRPr="00E52CB8" w:rsidRDefault="00E52C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No. de </w:t>
            </w:r>
            <w:proofErr w:type="spellStart"/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Slices</w:t>
            </w:r>
            <w:proofErr w:type="spellEnd"/>
          </w:p>
        </w:tc>
        <w:tc>
          <w:tcPr>
            <w:tcW w:w="2207" w:type="dxa"/>
            <w:vAlign w:val="center"/>
          </w:tcPr>
          <w:p w14:paraId="58EC6D72" w14:textId="225D39C3" w:rsidR="00A56B02" w:rsidRPr="001E5AC3" w:rsidRDefault="00807327" w:rsidP="001E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7" w:type="dxa"/>
            <w:vAlign w:val="center"/>
          </w:tcPr>
          <w:p w14:paraId="012F8EC7" w14:textId="1194359D" w:rsidR="00A56B02" w:rsidRPr="001E5AC3" w:rsidRDefault="001E5AC3" w:rsidP="001E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15,850</w:t>
            </w:r>
          </w:p>
        </w:tc>
        <w:tc>
          <w:tcPr>
            <w:tcW w:w="2207" w:type="dxa"/>
            <w:vAlign w:val="center"/>
          </w:tcPr>
          <w:p w14:paraId="18850C09" w14:textId="75D2BCAC" w:rsidR="00A56B02" w:rsidRPr="001E5AC3" w:rsidRDefault="005243DC" w:rsidP="001E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</w:t>
            </w:r>
            <w:r w:rsidR="00CA55BF">
              <w:rPr>
                <w:rFonts w:ascii="Arial" w:hAnsi="Arial" w:cs="Arial"/>
                <w:sz w:val="24"/>
                <w:szCs w:val="24"/>
              </w:rPr>
              <w:t>5</w:t>
            </w:r>
            <w:r w:rsidR="00DD6A8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A56B02" w14:paraId="415A4D12" w14:textId="77777777" w:rsidTr="001E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70FFA02" w14:textId="4515F4BA" w:rsidR="00A56B02" w:rsidRPr="00E52CB8" w:rsidRDefault="00E52C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No. de </w:t>
            </w:r>
            <w:proofErr w:type="spellStart"/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RAM’s</w:t>
            </w:r>
            <w:proofErr w:type="spellEnd"/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de un puerto</w:t>
            </w:r>
          </w:p>
        </w:tc>
        <w:tc>
          <w:tcPr>
            <w:tcW w:w="2207" w:type="dxa"/>
            <w:vAlign w:val="center"/>
          </w:tcPr>
          <w:p w14:paraId="3AF7200E" w14:textId="76414654" w:rsidR="00A56B02" w:rsidRPr="001E5AC3" w:rsidRDefault="00746A11" w:rsidP="001E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07" w:type="dxa"/>
            <w:vAlign w:val="center"/>
          </w:tcPr>
          <w:p w14:paraId="35958058" w14:textId="69D4D3F2" w:rsidR="00A56B02" w:rsidRPr="001E5AC3" w:rsidRDefault="00FF7178" w:rsidP="001E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AC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07" w:type="dxa"/>
            <w:vAlign w:val="center"/>
          </w:tcPr>
          <w:p w14:paraId="43697FD8" w14:textId="24D3D4F1" w:rsidR="00A56B02" w:rsidRPr="001E5AC3" w:rsidRDefault="00FF7178" w:rsidP="001E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AC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56B02" w14:paraId="1BDCD8EC" w14:textId="77777777" w:rsidTr="001E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04B8FF1" w14:textId="1C9FA60B" w:rsidR="00A56B02" w:rsidRPr="00E52CB8" w:rsidRDefault="00E52CB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No. de </w:t>
            </w:r>
            <w:proofErr w:type="spellStart"/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RAM’s</w:t>
            </w:r>
            <w:proofErr w:type="spellEnd"/>
            <w:r w:rsidRPr="00E52C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de dos puertos</w:t>
            </w:r>
          </w:p>
        </w:tc>
        <w:tc>
          <w:tcPr>
            <w:tcW w:w="2207" w:type="dxa"/>
            <w:vAlign w:val="center"/>
          </w:tcPr>
          <w:p w14:paraId="2DDDF9AD" w14:textId="0232A0D6" w:rsidR="00A56B02" w:rsidRPr="001E5AC3" w:rsidRDefault="00304B39" w:rsidP="001E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07" w:type="dxa"/>
            <w:vAlign w:val="center"/>
          </w:tcPr>
          <w:p w14:paraId="37C0359E" w14:textId="0DBA2ED7" w:rsidR="00A56B02" w:rsidRPr="001E5AC3" w:rsidRDefault="00FF7178" w:rsidP="001E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AC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07" w:type="dxa"/>
            <w:vAlign w:val="center"/>
          </w:tcPr>
          <w:p w14:paraId="63D5CB15" w14:textId="7F7D873D" w:rsidR="00A56B02" w:rsidRPr="001E5AC3" w:rsidRDefault="00FF7178" w:rsidP="001E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5AC3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C61C478" w14:textId="765A6473" w:rsidR="00A56B02" w:rsidRDefault="00A56B02">
      <w:pPr>
        <w:rPr>
          <w:rFonts w:ascii="Arial" w:hAnsi="Arial" w:cs="Arial"/>
          <w:b/>
          <w:bCs/>
          <w:sz w:val="28"/>
          <w:szCs w:val="28"/>
        </w:rPr>
      </w:pPr>
    </w:p>
    <w:p w14:paraId="53969ACD" w14:textId="0EDB131A" w:rsidR="00E52CB8" w:rsidRPr="00E52CB8" w:rsidRDefault="00E52CB8">
      <w:pPr>
        <w:rPr>
          <w:rFonts w:ascii="Arial" w:hAnsi="Arial" w:cs="Arial"/>
          <w:b/>
          <w:bCs/>
          <w:sz w:val="24"/>
          <w:szCs w:val="24"/>
        </w:rPr>
      </w:pPr>
      <w:r w:rsidRPr="00E52CB8">
        <w:rPr>
          <w:rFonts w:ascii="Arial" w:hAnsi="Arial" w:cs="Arial"/>
          <w:b/>
          <w:bCs/>
          <w:sz w:val="24"/>
          <w:szCs w:val="24"/>
        </w:rPr>
        <w:t>Dispositivo usado:</w:t>
      </w:r>
      <w:r w:rsidR="00067D9A">
        <w:rPr>
          <w:rFonts w:ascii="Arial" w:hAnsi="Arial" w:cs="Arial"/>
          <w:b/>
          <w:bCs/>
          <w:sz w:val="24"/>
          <w:szCs w:val="24"/>
        </w:rPr>
        <w:t xml:space="preserve"> </w:t>
      </w:r>
      <w:r w:rsidR="00067D9A" w:rsidRPr="001E5AC3">
        <w:rPr>
          <w:rFonts w:ascii="Arial" w:hAnsi="Arial" w:cs="Arial"/>
          <w:sz w:val="24"/>
          <w:szCs w:val="24"/>
        </w:rPr>
        <w:t>7A100T Familia Artix7</w:t>
      </w:r>
    </w:p>
    <w:p w14:paraId="58B7C153" w14:textId="319C43C7" w:rsidR="00E52CB8" w:rsidRPr="00E52CB8" w:rsidRDefault="00E52CB8">
      <w:pPr>
        <w:rPr>
          <w:rFonts w:ascii="Arial" w:hAnsi="Arial" w:cs="Arial"/>
          <w:b/>
          <w:bCs/>
          <w:sz w:val="24"/>
          <w:szCs w:val="24"/>
        </w:rPr>
      </w:pPr>
      <w:r w:rsidRPr="00E52CB8">
        <w:rPr>
          <w:rFonts w:ascii="Arial" w:hAnsi="Arial" w:cs="Arial"/>
          <w:b/>
          <w:bCs/>
          <w:sz w:val="24"/>
          <w:szCs w:val="24"/>
        </w:rPr>
        <w:t>Numero de retardo mayor:</w:t>
      </w:r>
      <w:r w:rsidR="001E5AC3">
        <w:rPr>
          <w:rFonts w:ascii="Arial" w:hAnsi="Arial" w:cs="Arial"/>
          <w:b/>
          <w:bCs/>
          <w:sz w:val="24"/>
          <w:szCs w:val="24"/>
        </w:rPr>
        <w:t xml:space="preserve"> </w:t>
      </w:r>
      <w:r w:rsidR="00807327">
        <w:rPr>
          <w:rFonts w:ascii="Arial" w:hAnsi="Arial" w:cs="Arial"/>
          <w:sz w:val="24"/>
          <w:szCs w:val="24"/>
        </w:rPr>
        <w:t>4500</w:t>
      </w:r>
      <w:r w:rsidR="001E5AC3" w:rsidRPr="001E5A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5AC3" w:rsidRPr="001E5AC3">
        <w:rPr>
          <w:rFonts w:ascii="Arial" w:hAnsi="Arial" w:cs="Arial"/>
          <w:sz w:val="24"/>
          <w:szCs w:val="24"/>
        </w:rPr>
        <w:t>ns</w:t>
      </w:r>
      <w:proofErr w:type="spellEnd"/>
    </w:p>
    <w:p w14:paraId="18B4B101" w14:textId="77777777" w:rsidR="00E52CB8" w:rsidRDefault="00E52CB8">
      <w:pPr>
        <w:rPr>
          <w:rFonts w:ascii="Arial" w:hAnsi="Arial" w:cs="Arial"/>
          <w:b/>
          <w:bCs/>
          <w:sz w:val="28"/>
          <w:szCs w:val="28"/>
        </w:rPr>
      </w:pPr>
    </w:p>
    <w:sectPr w:rsidR="00E52CB8" w:rsidSect="0076342A">
      <w:pgSz w:w="12240" w:h="15840"/>
      <w:pgMar w:top="1417" w:right="1701" w:bottom="1417" w:left="1701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FA23" w14:textId="77777777" w:rsidR="00B80C4B" w:rsidRDefault="00B80C4B" w:rsidP="00232027">
      <w:pPr>
        <w:spacing w:after="0" w:line="240" w:lineRule="auto"/>
      </w:pPr>
      <w:r>
        <w:separator/>
      </w:r>
    </w:p>
  </w:endnote>
  <w:endnote w:type="continuationSeparator" w:id="0">
    <w:p w14:paraId="6FE142AF" w14:textId="77777777" w:rsidR="00B80C4B" w:rsidRDefault="00B80C4B" w:rsidP="0023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2E67" w14:textId="77777777" w:rsidR="00B80C4B" w:rsidRDefault="00B80C4B" w:rsidP="00232027">
      <w:pPr>
        <w:spacing w:after="0" w:line="240" w:lineRule="auto"/>
      </w:pPr>
      <w:r>
        <w:separator/>
      </w:r>
    </w:p>
  </w:footnote>
  <w:footnote w:type="continuationSeparator" w:id="0">
    <w:p w14:paraId="08950D03" w14:textId="77777777" w:rsidR="00B80C4B" w:rsidRDefault="00B80C4B" w:rsidP="00232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05" w:type="dxa"/>
      <w:tblInd w:w="-7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232027" w14:paraId="6D314DD0" w14:textId="77777777" w:rsidTr="0076342A">
      <w:trPr>
        <w:trHeight w:val="299"/>
      </w:trPr>
      <w:tc>
        <w:tcPr>
          <w:tcW w:w="9606" w:type="dxa"/>
          <w:vAlign w:val="center"/>
        </w:tcPr>
        <w:p w14:paraId="27BD41A4" w14:textId="3798905C" w:rsidR="00232027" w:rsidRPr="00A52203" w:rsidRDefault="00B80C4B" w:rsidP="0076342A">
          <w:pPr>
            <w:pStyle w:val="Encabezado"/>
            <w:jc w:val="right"/>
            <w:rPr>
              <w:color w:val="000000"/>
            </w:rPr>
          </w:pPr>
          <w:sdt>
            <w:sdtPr>
              <w:rPr>
                <w:rFonts w:ascii="Arial" w:hAnsi="Arial" w:cs="Arial"/>
                <w:b/>
                <w:color w:val="000000"/>
                <w:sz w:val="20"/>
                <w:szCs w:val="20"/>
              </w:rPr>
              <w:alias w:val="Título"/>
              <w:id w:val="2709049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2319D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Unidad de Control</w:t>
              </w:r>
            </w:sdtContent>
          </w:sdt>
          <w:r w:rsidR="00232027" w:rsidRPr="00A52203">
            <w:rPr>
              <w:rFonts w:ascii="Arial" w:hAnsi="Arial" w:cs="Arial"/>
              <w:color w:val="000000"/>
              <w:sz w:val="20"/>
              <w:szCs w:val="20"/>
            </w:rPr>
            <w:t xml:space="preserve"> - </w:t>
          </w:r>
          <w:sdt>
            <w:sdtPr>
              <w:rPr>
                <w:rFonts w:ascii="Arial" w:hAnsi="Arial" w:cs="Arial"/>
                <w:color w:val="000000"/>
                <w:sz w:val="20"/>
                <w:szCs w:val="20"/>
              </w:rPr>
              <w:alias w:val="Autor"/>
              <w:id w:val="-28519422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426E1">
                <w:rPr>
                  <w:rFonts w:ascii="Arial" w:hAnsi="Arial" w:cs="Arial"/>
                  <w:color w:val="000000"/>
                  <w:sz w:val="20"/>
                  <w:szCs w:val="20"/>
                </w:rPr>
                <w:t>Equipo 6</w:t>
              </w:r>
            </w:sdtContent>
          </w:sdt>
        </w:p>
      </w:tc>
      <w:tc>
        <w:tcPr>
          <w:tcW w:w="699" w:type="dxa"/>
          <w:shd w:val="clear" w:color="auto" w:fill="0F5A3F" w:themeFill="accent4" w:themeFillShade="BF"/>
          <w:vAlign w:val="center"/>
        </w:tcPr>
        <w:p w14:paraId="228BEDDF" w14:textId="77777777" w:rsidR="00232027" w:rsidRPr="00A52203" w:rsidRDefault="00232027" w:rsidP="00232027">
          <w:pPr>
            <w:pStyle w:val="Encabezado"/>
            <w:jc w:val="center"/>
            <w:rPr>
              <w:rFonts w:ascii="Arial" w:hAnsi="Arial" w:cs="Arial"/>
              <w:b/>
              <w:color w:val="F8F8F8"/>
              <w:sz w:val="20"/>
              <w:szCs w:val="20"/>
            </w:rPr>
          </w:pPr>
          <w:r w:rsidRPr="00A52203">
            <w:rPr>
              <w:rFonts w:ascii="Arial" w:hAnsi="Arial" w:cs="Arial"/>
              <w:b/>
              <w:color w:val="F8F8F8"/>
              <w:sz w:val="20"/>
              <w:szCs w:val="20"/>
            </w:rPr>
            <w:fldChar w:fldCharType="begin"/>
          </w:r>
          <w:r w:rsidRPr="00A52203">
            <w:rPr>
              <w:rFonts w:ascii="Arial" w:hAnsi="Arial" w:cs="Arial"/>
              <w:b/>
              <w:color w:val="F8F8F8"/>
              <w:sz w:val="20"/>
              <w:szCs w:val="20"/>
            </w:rPr>
            <w:instrText xml:space="preserve"> PAGE   \* MERGEFORMAT </w:instrText>
          </w:r>
          <w:r w:rsidRPr="00A52203">
            <w:rPr>
              <w:rFonts w:ascii="Arial" w:hAnsi="Arial" w:cs="Arial"/>
              <w:b/>
              <w:color w:val="F8F8F8"/>
              <w:sz w:val="20"/>
              <w:szCs w:val="20"/>
            </w:rPr>
            <w:fldChar w:fldCharType="separate"/>
          </w:r>
          <w:r w:rsidRPr="00A52203">
            <w:rPr>
              <w:rFonts w:ascii="Arial" w:hAnsi="Arial" w:cs="Arial"/>
              <w:b/>
              <w:noProof/>
              <w:color w:val="F8F8F8"/>
              <w:sz w:val="20"/>
              <w:szCs w:val="20"/>
            </w:rPr>
            <w:t>2</w:t>
          </w:r>
          <w:r w:rsidRPr="00A52203">
            <w:rPr>
              <w:rFonts w:ascii="Arial" w:hAnsi="Arial" w:cs="Arial"/>
              <w:b/>
              <w:noProof/>
              <w:color w:val="F8F8F8"/>
              <w:sz w:val="20"/>
              <w:szCs w:val="20"/>
            </w:rPr>
            <w:fldChar w:fldCharType="end"/>
          </w:r>
        </w:p>
      </w:tc>
    </w:tr>
  </w:tbl>
  <w:p w14:paraId="1783218C" w14:textId="77777777" w:rsidR="00232027" w:rsidRDefault="0076342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309AB6" wp14:editId="53AC01D9">
              <wp:simplePos x="0" y="0"/>
              <wp:positionH relativeFrom="column">
                <wp:posOffset>-29257</wp:posOffset>
              </wp:positionH>
              <wp:positionV relativeFrom="paragraph">
                <wp:posOffset>124233</wp:posOffset>
              </wp:positionV>
              <wp:extent cx="6105923" cy="0"/>
              <wp:effectExtent l="0" t="1905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5923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732641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9.8pt" to="478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" strokecolor="#0f5f57 [3205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35A"/>
    <w:multiLevelType w:val="hybridMultilevel"/>
    <w:tmpl w:val="9BB4F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93966"/>
    <w:multiLevelType w:val="hybridMultilevel"/>
    <w:tmpl w:val="2466A1B0"/>
    <w:lvl w:ilvl="0" w:tplc="4CD62D9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613C5"/>
    <w:multiLevelType w:val="hybridMultilevel"/>
    <w:tmpl w:val="0688F0B8"/>
    <w:lvl w:ilvl="0" w:tplc="08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58578D"/>
    <w:multiLevelType w:val="hybridMultilevel"/>
    <w:tmpl w:val="3A30A430"/>
    <w:lvl w:ilvl="0" w:tplc="3ABCB63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02C4B"/>
    <w:multiLevelType w:val="hybridMultilevel"/>
    <w:tmpl w:val="FF284D08"/>
    <w:lvl w:ilvl="0" w:tplc="972E69B2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E1"/>
    <w:rsid w:val="00014046"/>
    <w:rsid w:val="00015F40"/>
    <w:rsid w:val="000426E1"/>
    <w:rsid w:val="00067D9A"/>
    <w:rsid w:val="001918F1"/>
    <w:rsid w:val="001E5AC3"/>
    <w:rsid w:val="00232027"/>
    <w:rsid w:val="00304B39"/>
    <w:rsid w:val="0039234B"/>
    <w:rsid w:val="004577D2"/>
    <w:rsid w:val="00493F70"/>
    <w:rsid w:val="004D2201"/>
    <w:rsid w:val="004E23C4"/>
    <w:rsid w:val="00501A09"/>
    <w:rsid w:val="005243DC"/>
    <w:rsid w:val="006C6411"/>
    <w:rsid w:val="00702B16"/>
    <w:rsid w:val="00746A11"/>
    <w:rsid w:val="0076342A"/>
    <w:rsid w:val="00790883"/>
    <w:rsid w:val="007F1876"/>
    <w:rsid w:val="00807327"/>
    <w:rsid w:val="0082533A"/>
    <w:rsid w:val="008B5E5D"/>
    <w:rsid w:val="00913DC6"/>
    <w:rsid w:val="00A56B02"/>
    <w:rsid w:val="00B57C3A"/>
    <w:rsid w:val="00B66AAE"/>
    <w:rsid w:val="00B80C4B"/>
    <w:rsid w:val="00C2319D"/>
    <w:rsid w:val="00C72D67"/>
    <w:rsid w:val="00C85F3E"/>
    <w:rsid w:val="00CA55BF"/>
    <w:rsid w:val="00D147DE"/>
    <w:rsid w:val="00D62FA9"/>
    <w:rsid w:val="00DA57FA"/>
    <w:rsid w:val="00DD6A83"/>
    <w:rsid w:val="00E52CB8"/>
    <w:rsid w:val="00F66888"/>
    <w:rsid w:val="00F70D22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A126"/>
  <w15:chartTrackingRefBased/>
  <w15:docId w15:val="{928D5A5D-FB53-4AA2-BE16-540705F3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52F2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5F4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4E23C4"/>
    <w:rPr>
      <w:rFonts w:asciiTheme="majorHAnsi" w:eastAsiaTheme="majorEastAsia" w:hAnsiTheme="majorHAnsi" w:cstheme="majorBidi"/>
      <w:color w:val="152F20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E23C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320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027"/>
  </w:style>
  <w:style w:type="paragraph" w:styleId="Piedepgina">
    <w:name w:val="footer"/>
    <w:basedOn w:val="Normal"/>
    <w:link w:val="PiedepginaCar"/>
    <w:uiPriority w:val="99"/>
    <w:unhideWhenUsed/>
    <w:rsid w:val="002320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027"/>
  </w:style>
  <w:style w:type="table" w:styleId="Tablaconcuadrcula">
    <w:name w:val="Table Grid"/>
    <w:basedOn w:val="Tablanormal"/>
    <w:uiPriority w:val="59"/>
    <w:rsid w:val="00232027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2D67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A56B02"/>
    <w:pPr>
      <w:spacing w:after="0" w:line="240" w:lineRule="auto"/>
    </w:pPr>
    <w:tblPr>
      <w:tblStyleRowBandSize w:val="1"/>
      <w:tblStyleColBandSize w:val="1"/>
      <w:tblBorders>
        <w:top w:val="single" w:sz="4" w:space="0" w:color="3AB69B" w:themeColor="accent5" w:themeTint="99"/>
        <w:left w:val="single" w:sz="4" w:space="0" w:color="3AB69B" w:themeColor="accent5" w:themeTint="99"/>
        <w:bottom w:val="single" w:sz="4" w:space="0" w:color="3AB69B" w:themeColor="accent5" w:themeTint="99"/>
        <w:right w:val="single" w:sz="4" w:space="0" w:color="3AB69B" w:themeColor="accent5" w:themeTint="99"/>
        <w:insideH w:val="single" w:sz="4" w:space="0" w:color="3AB69B" w:themeColor="accent5" w:themeTint="99"/>
        <w:insideV w:val="single" w:sz="4" w:space="0" w:color="3AB69B" w:themeColor="accent5" w:themeTint="99"/>
      </w:tblBorders>
    </w:tblPr>
    <w:tblStylePr w:type="firstRow">
      <w:rPr>
        <w:b/>
        <w:bCs/>
        <w:color w:val="7BE1C9" w:themeColor="background1"/>
      </w:rPr>
      <w:tblPr/>
      <w:tcPr>
        <w:tcBorders>
          <w:top w:val="single" w:sz="4" w:space="0" w:color="0F2F28" w:themeColor="accent5"/>
          <w:left w:val="single" w:sz="4" w:space="0" w:color="0F2F28" w:themeColor="accent5"/>
          <w:bottom w:val="single" w:sz="4" w:space="0" w:color="0F2F28" w:themeColor="accent5"/>
          <w:right w:val="single" w:sz="4" w:space="0" w:color="0F2F28" w:themeColor="accent5"/>
          <w:insideH w:val="nil"/>
          <w:insideV w:val="nil"/>
        </w:tcBorders>
        <w:shd w:val="clear" w:color="auto" w:fill="0F2F28" w:themeFill="accent5"/>
      </w:tcPr>
    </w:tblStylePr>
    <w:tblStylePr w:type="lastRow">
      <w:rPr>
        <w:b/>
        <w:bCs/>
      </w:rPr>
      <w:tblPr/>
      <w:tcPr>
        <w:tcBorders>
          <w:top w:val="double" w:sz="4" w:space="0" w:color="0F2F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9DF" w:themeFill="accent5" w:themeFillTint="33"/>
      </w:tcPr>
    </w:tblStylePr>
    <w:tblStylePr w:type="band1Horz">
      <w:tblPr/>
      <w:tcPr>
        <w:shd w:val="clear" w:color="auto" w:fill="BBE9DF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a\Documents\Plantillas%20personalizadas%20de%20Office\VH_pa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31B1F4E96F4E9892460375EC5C1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88E9-E0B8-48C9-9613-5AC2A355EB57}"/>
      </w:docPartPr>
      <w:docPartBody>
        <w:p w:rsidR="00CB44D6" w:rsidRDefault="005C7CE1">
          <w:pPr>
            <w:pStyle w:val="4F31B1F4E96F4E9892460375EC5C1990"/>
          </w:pPr>
          <w:r w:rsidRPr="005B3FA7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E1"/>
    <w:rsid w:val="00092151"/>
    <w:rsid w:val="005C7CE1"/>
    <w:rsid w:val="00AA7560"/>
    <w:rsid w:val="00C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F31B1F4E96F4E9892460375EC5C1990">
    <w:name w:val="4F31B1F4E96F4E9892460375EC5C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Supertips 3">
      <a:dk1>
        <a:srgbClr val="4DBA9F"/>
      </a:dk1>
      <a:lt1>
        <a:srgbClr val="7BE1C9"/>
      </a:lt1>
      <a:dk2>
        <a:srgbClr val="1CC6AE"/>
      </a:dk2>
      <a:lt2>
        <a:srgbClr val="679075"/>
      </a:lt2>
      <a:accent1>
        <a:srgbClr val="2A6042"/>
      </a:accent1>
      <a:accent2>
        <a:srgbClr val="0F5F57"/>
      </a:accent2>
      <a:accent3>
        <a:srgbClr val="1B824B"/>
      </a:accent3>
      <a:accent4>
        <a:srgbClr val="157955"/>
      </a:accent4>
      <a:accent5>
        <a:srgbClr val="0F2F28"/>
      </a:accent5>
      <a:accent6>
        <a:srgbClr val="189E75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VH_pacticas</Template>
  <TotalTime>193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Control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Control</dc:title>
  <dc:subject/>
  <dc:creator>Equipo 6</dc:creator>
  <cp:keywords/>
  <dc:description/>
  <cp:lastModifiedBy>Karina Ramirez Galindo</cp:lastModifiedBy>
  <cp:revision>4</cp:revision>
  <cp:lastPrinted>2021-11-19T18:25:00Z</cp:lastPrinted>
  <dcterms:created xsi:type="dcterms:W3CDTF">2021-12-14T17:23:00Z</dcterms:created>
  <dcterms:modified xsi:type="dcterms:W3CDTF">2021-12-14T20:36:00Z</dcterms:modified>
</cp:coreProperties>
</file>